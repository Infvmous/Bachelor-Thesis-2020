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F985" w14:textId="77777777" w:rsidR="00156298" w:rsidRDefault="00156298" w:rsidP="00156298">
      <w:pPr>
        <w:spacing w:before="240"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Министерство образования Новосибирской области ГБПОУ НСО</w:t>
      </w:r>
    </w:p>
    <w:p w14:paraId="728F4BFD" w14:textId="77777777" w:rsidR="00156298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«Новосибирский авиационный технический колледж</w:t>
      </w:r>
    </w:p>
    <w:p w14:paraId="7E631F98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 xml:space="preserve">имени Б. С. </w:t>
      </w:r>
      <w:proofErr w:type="spellStart"/>
      <w:r w:rsidRPr="00156298">
        <w:rPr>
          <w:rFonts w:ascii="Times New Roman" w:hAnsi="Times New Roman"/>
          <w:i w:val="0"/>
          <w:iCs/>
          <w:lang w:val="ru-RU"/>
        </w:rPr>
        <w:t>Галущака</w:t>
      </w:r>
      <w:proofErr w:type="spellEnd"/>
      <w:r w:rsidRPr="00156298">
        <w:rPr>
          <w:rFonts w:ascii="Times New Roman" w:hAnsi="Times New Roman"/>
          <w:i w:val="0"/>
          <w:iCs/>
          <w:lang w:val="ru-RU"/>
        </w:rPr>
        <w:t>»</w:t>
      </w:r>
    </w:p>
    <w:p w14:paraId="3BBFFFA2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FBEB59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6249C749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36F1C67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8A16FF1" w14:textId="7AE6FE55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0AB7F8F8" w14:textId="77777777" w:rsidR="00E2722F" w:rsidRPr="00156298" w:rsidRDefault="00E2722F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C58FD20" w14:textId="6E18A951" w:rsidR="00E5033A" w:rsidRPr="00E5033A" w:rsidRDefault="00E5033A" w:rsidP="00E5033A">
      <w:pPr>
        <w:spacing w:line="360" w:lineRule="auto"/>
        <w:ind w:left="284" w:right="226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033A">
        <w:rPr>
          <w:rFonts w:ascii="Times New Roman" w:hAnsi="Times New Roman"/>
          <w:b/>
          <w:bCs/>
          <w:i w:val="0"/>
          <w:iCs/>
          <w:lang w:val="ru-RU"/>
        </w:rPr>
        <w:t>РАЗРАБОТКА ВЕБ-ПРИЛОЖЕНИЯ ЭЛЕКТРОННОЙ КОММЕРЦИИ</w:t>
      </w:r>
    </w:p>
    <w:p w14:paraId="6CF38998" w14:textId="77777777" w:rsidR="00E5033A" w:rsidRPr="00E5033A" w:rsidRDefault="00E5033A" w:rsidP="00E5033A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>Пояснительная записка к курсовому проекту</w:t>
      </w:r>
    </w:p>
    <w:p w14:paraId="38DC2BAE" w14:textId="77777777" w:rsidR="007442B2" w:rsidRDefault="00E5033A" w:rsidP="00E5033A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>Профессиональный модуль ПМ.03 Участие в интеграции программных</w:t>
      </w:r>
    </w:p>
    <w:p w14:paraId="55F27C4F" w14:textId="26A591EE" w:rsidR="00E5033A" w:rsidRPr="00E5033A" w:rsidRDefault="00E5033A" w:rsidP="00E5033A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>модулей</w:t>
      </w:r>
    </w:p>
    <w:p w14:paraId="5297D8B6" w14:textId="39100086" w:rsidR="00E5033A" w:rsidRPr="00E5033A" w:rsidRDefault="00E5033A" w:rsidP="00E5033A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>МДК.03.01 Технология разработк</w:t>
      </w:r>
      <w:r w:rsidR="00057D00">
        <w:rPr>
          <w:rFonts w:ascii="Times New Roman" w:hAnsi="Times New Roman"/>
          <w:i w:val="0"/>
          <w:iCs/>
          <w:lang w:val="ru-RU"/>
        </w:rPr>
        <w:t>и</w:t>
      </w:r>
      <w:r w:rsidRPr="00E5033A">
        <w:rPr>
          <w:rFonts w:ascii="Times New Roman" w:hAnsi="Times New Roman"/>
          <w:i w:val="0"/>
          <w:iCs/>
          <w:lang w:val="ru-RU"/>
        </w:rPr>
        <w:t xml:space="preserve"> программного обеспечения </w:t>
      </w:r>
    </w:p>
    <w:p w14:paraId="1D716CC0" w14:textId="219C2DAF" w:rsidR="00156298" w:rsidRDefault="00BE633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BE6338">
        <w:rPr>
          <w:rFonts w:ascii="Times New Roman" w:hAnsi="Times New Roman"/>
          <w:i w:val="0"/>
          <w:iCs/>
          <w:lang w:val="ru-RU"/>
        </w:rPr>
        <w:t>НАТК.</w:t>
      </w:r>
      <w:r w:rsidR="008F5E82">
        <w:rPr>
          <w:rFonts w:ascii="Times New Roman" w:hAnsi="Times New Roman"/>
          <w:i w:val="0"/>
          <w:iCs/>
          <w:lang w:val="ru-RU"/>
        </w:rPr>
        <w:t>21</w:t>
      </w:r>
      <w:r w:rsidRPr="00BE6338">
        <w:rPr>
          <w:rFonts w:ascii="Times New Roman" w:hAnsi="Times New Roman"/>
          <w:i w:val="0"/>
          <w:iCs/>
          <w:lang w:val="ru-RU"/>
        </w:rPr>
        <w:t>0700.400 ПЗ</w:t>
      </w:r>
      <w:bookmarkStart w:id="0" w:name="_GoBack"/>
      <w:bookmarkEnd w:id="0"/>
    </w:p>
    <w:p w14:paraId="2365D0B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4053448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6B3774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DF41026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71C5979" w14:textId="3A63E27A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4F4290F" w14:textId="77777777" w:rsidR="00BE6338" w:rsidRDefault="00BE633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05A13E5E" w14:textId="77777777" w:rsidR="00156298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5A41248E" w14:textId="35162144" w:rsidR="00E5033A" w:rsidRPr="00E5033A" w:rsidRDefault="00E5033A" w:rsidP="00E5033A">
      <w:pPr>
        <w:spacing w:line="360" w:lineRule="auto"/>
        <w:ind w:left="6372" w:right="226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 xml:space="preserve">Выполнил: </w:t>
      </w:r>
      <w:r>
        <w:rPr>
          <w:rFonts w:ascii="Times New Roman" w:hAnsi="Times New Roman"/>
          <w:i w:val="0"/>
          <w:iCs/>
          <w:lang w:val="ru-RU"/>
        </w:rPr>
        <w:t>Малых А.В.</w:t>
      </w:r>
    </w:p>
    <w:p w14:paraId="617A6478" w14:textId="10242F95" w:rsidR="00156298" w:rsidRDefault="00E5033A" w:rsidP="00E5033A">
      <w:pPr>
        <w:spacing w:line="360" w:lineRule="auto"/>
        <w:ind w:left="6372" w:right="226"/>
        <w:rPr>
          <w:rFonts w:ascii="Times New Roman" w:hAnsi="Times New Roman"/>
          <w:i w:val="0"/>
          <w:iCs/>
          <w:lang w:val="ru-RU"/>
        </w:rPr>
      </w:pPr>
      <w:r w:rsidRPr="00E5033A">
        <w:rPr>
          <w:rFonts w:ascii="Times New Roman" w:hAnsi="Times New Roman"/>
          <w:i w:val="0"/>
          <w:iCs/>
          <w:lang w:val="ru-RU"/>
        </w:rPr>
        <w:t xml:space="preserve">Проверил: </w:t>
      </w:r>
      <w:proofErr w:type="spellStart"/>
      <w:r w:rsidRPr="00E5033A">
        <w:rPr>
          <w:rFonts w:ascii="Times New Roman" w:hAnsi="Times New Roman"/>
          <w:i w:val="0"/>
          <w:iCs/>
          <w:lang w:val="ru-RU"/>
        </w:rPr>
        <w:t>Чекушкина</w:t>
      </w:r>
      <w:proofErr w:type="spellEnd"/>
      <w:r w:rsidRPr="00E5033A">
        <w:rPr>
          <w:rFonts w:ascii="Times New Roman" w:hAnsi="Times New Roman"/>
          <w:i w:val="0"/>
          <w:iCs/>
          <w:lang w:val="ru-RU"/>
        </w:rPr>
        <w:t xml:space="preserve"> О.О.</w:t>
      </w:r>
    </w:p>
    <w:p w14:paraId="2F6D46F5" w14:textId="649C2C7C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56638F26" w14:textId="77777777" w:rsidR="00FD08F2" w:rsidRDefault="00FD08F2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0E47E60C" w14:textId="77777777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450A42DA" w14:textId="0B6A2B9B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031792B5" w14:textId="77777777" w:rsidR="00BE6338" w:rsidRDefault="00BE633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7E3579A5" w14:textId="77777777" w:rsidR="00E5033A" w:rsidRPr="00156298" w:rsidRDefault="00E5033A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35B38DB9" w14:textId="6DEBC640" w:rsidR="00E3120A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en-US"/>
        </w:rPr>
      </w:pPr>
      <w:r w:rsidRPr="00156298">
        <w:rPr>
          <w:rFonts w:ascii="Times New Roman" w:hAnsi="Times New Roman"/>
          <w:i w:val="0"/>
          <w:iCs/>
          <w:lang w:val="en-US"/>
        </w:rPr>
        <w:t>20</w:t>
      </w:r>
      <w:r w:rsidR="00697EFE">
        <w:rPr>
          <w:rFonts w:ascii="Times New Roman" w:hAnsi="Times New Roman"/>
          <w:i w:val="0"/>
          <w:iCs/>
          <w:lang w:val="en-US"/>
        </w:rPr>
        <w:t>20</w:t>
      </w:r>
    </w:p>
    <w:sectPr w:rsidR="00E3120A" w:rsidRPr="00156298" w:rsidSect="004978EB">
      <w:footerReference w:type="default" r:id="rId6"/>
      <w:pgSz w:w="11907" w:h="16840" w:code="9"/>
      <w:pgMar w:top="851" w:right="624" w:bottom="426" w:left="1418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BE75" w14:textId="77777777" w:rsidR="00817967" w:rsidRDefault="00817967" w:rsidP="00156298">
      <w:r>
        <w:separator/>
      </w:r>
    </w:p>
  </w:endnote>
  <w:endnote w:type="continuationSeparator" w:id="0">
    <w:p w14:paraId="7043C7C6" w14:textId="77777777" w:rsidR="00817967" w:rsidRDefault="00817967" w:rsidP="0015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5E4D" w14:textId="77777777" w:rsidR="00156298" w:rsidRPr="00156298" w:rsidRDefault="004978EB">
    <w:pPr>
      <w:pStyle w:val="a5"/>
      <w:rPr>
        <w:lang w:val="ru-RU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44E84B47" wp14:editId="1E9CC6A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628360" id="Rectangle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58C4A" w14:textId="77777777" w:rsidR="00817967" w:rsidRDefault="00817967" w:rsidP="00156298">
      <w:r>
        <w:separator/>
      </w:r>
    </w:p>
  </w:footnote>
  <w:footnote w:type="continuationSeparator" w:id="0">
    <w:p w14:paraId="78D2D58C" w14:textId="77777777" w:rsidR="00817967" w:rsidRDefault="00817967" w:rsidP="00156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98"/>
    <w:rsid w:val="00057D00"/>
    <w:rsid w:val="00156298"/>
    <w:rsid w:val="00241A0F"/>
    <w:rsid w:val="00441B14"/>
    <w:rsid w:val="004978EB"/>
    <w:rsid w:val="00522843"/>
    <w:rsid w:val="005611E7"/>
    <w:rsid w:val="00697EFE"/>
    <w:rsid w:val="007442B2"/>
    <w:rsid w:val="007741B5"/>
    <w:rsid w:val="007A792C"/>
    <w:rsid w:val="007F4EAB"/>
    <w:rsid w:val="00817967"/>
    <w:rsid w:val="00895ED1"/>
    <w:rsid w:val="008F5E82"/>
    <w:rsid w:val="00AE0473"/>
    <w:rsid w:val="00BE6338"/>
    <w:rsid w:val="00C920BC"/>
    <w:rsid w:val="00D34E5F"/>
    <w:rsid w:val="00E2722F"/>
    <w:rsid w:val="00E3120A"/>
    <w:rsid w:val="00E5033A"/>
    <w:rsid w:val="00F617A8"/>
    <w:rsid w:val="00F9050D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1AF6B"/>
  <w15:chartTrackingRefBased/>
  <w15:docId w15:val="{C3E1C303-C3C4-47CF-8A2C-0657AA2B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link w:val="a5"/>
    <w:uiPriority w:val="99"/>
    <w:rsid w:val="00156298"/>
    <w:rPr>
      <w:i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\Desktop\diploma\documentation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10</cp:revision>
  <dcterms:created xsi:type="dcterms:W3CDTF">2019-12-09T18:25:00Z</dcterms:created>
  <dcterms:modified xsi:type="dcterms:W3CDTF">2020-02-07T15:59:00Z</dcterms:modified>
</cp:coreProperties>
</file>